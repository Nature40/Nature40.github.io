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8FF" w:rsidRPr="00D3478A" w:rsidRDefault="001B6892" w:rsidP="006118FF">
      <w:pPr>
        <w:pStyle w:val="Inline-Titel"/>
      </w:pPr>
      <w:r w:rsidRPr="001B6892">
        <w:t>Warum Natur</w:t>
      </w:r>
      <w:r w:rsidR="00C1292D">
        <w:t>schutzmonitoring</w:t>
      </w:r>
      <w:r w:rsidRPr="001B6892">
        <w:t>?</w:t>
      </w:r>
    </w:p>
    <w:p w:rsidR="00D8494D" w:rsidRPr="006752E9" w:rsidRDefault="00C1292D" w:rsidP="00C1292D">
      <w:pPr>
        <w:rPr>
          <w:rFonts w:ascii="Profile-Regular" w:hAnsi="Profile-Regular"/>
          <w:szCs w:val="20"/>
        </w:rPr>
      </w:pPr>
      <w:r w:rsidRPr="006752E9">
        <w:rPr>
          <w:rFonts w:ascii="Profile-Regular" w:hAnsi="Profile-Regular"/>
          <w:szCs w:val="20"/>
        </w:rPr>
        <w:t xml:space="preserve">Der globale Artenverlust hat auch in Deutschland dramatische Ausmaße angenommen. Um Artenvielfalt zu erhalten und eine nachhaltige Nutzung von Ökosystemleistungen zu gewährleisten müssen Wissenslücken bezüglich Ausmaß und Ursachen des Artenverlusts beforscht und effiziente Bewertungs- und Lösungsansätze entwickelt werden. </w:t>
      </w:r>
    </w:p>
    <w:p w:rsidR="009D1BCD" w:rsidRPr="006752E9" w:rsidRDefault="009D1BCD" w:rsidP="00C1292D">
      <w:pPr>
        <w:rPr>
          <w:rFonts w:ascii="Profile-Regular" w:hAnsi="Profile-Regular"/>
          <w:szCs w:val="20"/>
        </w:rPr>
      </w:pPr>
    </w:p>
    <w:p w:rsidR="00D8494D" w:rsidRPr="006752E9" w:rsidRDefault="00D8494D" w:rsidP="00C1292D">
      <w:pPr>
        <w:rPr>
          <w:rFonts w:ascii="Profile-Regular" w:hAnsi="Profile-Regular"/>
          <w:szCs w:val="20"/>
        </w:rPr>
      </w:pPr>
      <w:r w:rsidRPr="006752E9">
        <w:rPr>
          <w:rFonts w:ascii="Profile-Regular" w:hAnsi="Profile-Regular"/>
          <w:szCs w:val="20"/>
        </w:rPr>
        <w:t>Die hierfür notwendige Beobachtung der Landschaft basiert aktuell überwiegend auf Expertenerhebungen. Aufgrund limitierter Arbeitsressourcen müssen diese Kompromisse zwischen Detailgrad, räumlicher Abdeckung und zeitlicher Wiederholung eingehen, die auch durch Rückgriffe auf flugzeug- oder satellitengestützte Fernerkundungsansätze nur bedingt aufgelöst werden. Dies schränkt differenzierte naturschutzfachliche Planungs- und Reaktionsmöglichkeiten ein.</w:t>
      </w:r>
    </w:p>
    <w:p w:rsidR="00D8494D" w:rsidRPr="006752E9" w:rsidRDefault="00D8494D" w:rsidP="00C1292D">
      <w:pPr>
        <w:rPr>
          <w:rFonts w:ascii="Profile-Regular" w:hAnsi="Profile-Regular"/>
          <w:szCs w:val="20"/>
        </w:rPr>
      </w:pPr>
    </w:p>
    <w:p w:rsidR="00C1292D" w:rsidRPr="006752E9" w:rsidRDefault="00C1292D" w:rsidP="00C1292D">
      <w:pPr>
        <w:rPr>
          <w:rFonts w:ascii="Profile-Regular" w:hAnsi="Profile-Regular"/>
          <w:szCs w:val="20"/>
        </w:rPr>
      </w:pPr>
      <w:r w:rsidRPr="006752E9">
        <w:rPr>
          <w:rFonts w:ascii="Profile-Regular" w:hAnsi="Profile-Regular"/>
          <w:szCs w:val="20"/>
        </w:rPr>
        <w:t xml:space="preserve">Um </w:t>
      </w:r>
      <w:r w:rsidR="00D8494D" w:rsidRPr="006752E9">
        <w:rPr>
          <w:rFonts w:ascii="Profile-Regular" w:hAnsi="Profile-Regular"/>
          <w:szCs w:val="20"/>
        </w:rPr>
        <w:t>die</w:t>
      </w:r>
      <w:r w:rsidRPr="006752E9">
        <w:rPr>
          <w:rFonts w:ascii="Profile-Regular" w:hAnsi="Profile-Regular"/>
          <w:szCs w:val="20"/>
        </w:rPr>
        <w:t xml:space="preserve"> </w:t>
      </w:r>
      <w:r w:rsidR="00D8494D" w:rsidRPr="006752E9">
        <w:rPr>
          <w:rFonts w:ascii="Profile-Regular" w:hAnsi="Profile-Regular"/>
          <w:szCs w:val="20"/>
        </w:rPr>
        <w:t xml:space="preserve">genannten Herausforderungen und Aufgaben </w:t>
      </w:r>
      <w:r w:rsidRPr="006752E9">
        <w:rPr>
          <w:rFonts w:ascii="Profile-Regular" w:hAnsi="Profile-Regular"/>
          <w:szCs w:val="20"/>
        </w:rPr>
        <w:t xml:space="preserve">bewältigen zu können sind </w:t>
      </w:r>
      <w:r w:rsidR="00D8494D" w:rsidRPr="006752E9">
        <w:rPr>
          <w:rFonts w:ascii="Profile-Regular" w:hAnsi="Profile-Regular"/>
          <w:szCs w:val="20"/>
        </w:rPr>
        <w:t xml:space="preserve">deshalb </w:t>
      </w:r>
      <w:r w:rsidRPr="006752E9">
        <w:rPr>
          <w:rFonts w:ascii="Profile-Regular" w:hAnsi="Profile-Regular"/>
          <w:szCs w:val="20"/>
        </w:rPr>
        <w:t>innovative Monitoring-Konzepte notwendig</w:t>
      </w:r>
      <w:r w:rsidR="00A16FEC" w:rsidRPr="006752E9">
        <w:rPr>
          <w:rFonts w:ascii="Profile-Regular" w:hAnsi="Profile-Regular"/>
          <w:szCs w:val="20"/>
        </w:rPr>
        <w:t xml:space="preserve">, wie dies u.a. </w:t>
      </w:r>
      <w:r w:rsidRPr="006752E9">
        <w:rPr>
          <w:rFonts w:ascii="Profile-Regular" w:hAnsi="Profile-Regular"/>
          <w:szCs w:val="20"/>
        </w:rPr>
        <w:t xml:space="preserve">kürzlich auch in der „Frankfurter Erklärung“ von 22 renommierten Wissenschaftlern/-innen aus ganz Deutschland gefordert wurde </w:t>
      </w:r>
      <w:r w:rsidR="00A16FEC" w:rsidRPr="006752E9">
        <w:rPr>
          <w:rFonts w:ascii="Profile-Regular" w:hAnsi="Profile-Regular"/>
          <w:szCs w:val="20"/>
        </w:rPr>
        <w:t>(www.senckenberg.de/frankfurtererklaerung</w:t>
      </w:r>
      <w:r w:rsidR="000C4C7F" w:rsidRPr="006752E9">
        <w:rPr>
          <w:rFonts w:ascii="Profile-Regular" w:hAnsi="Profile-Regular"/>
          <w:szCs w:val="20"/>
        </w:rPr>
        <w:t>). Ein solches Monitoring muss einerseits eine detaillierte Erfassung der Artenvielfalt an einem Ort und andererseits die Abdeckung weiter Landstriche ermöglichen. Nur so können beispielsweise auch Lebensräume außerhalb der NATURA 2000 Schutzgebiete verbessert werden, wie dies u.a. die hessische Biodiversitätsstrategie vorsieht.</w:t>
      </w:r>
    </w:p>
    <w:p w:rsidR="00A16FEC" w:rsidRPr="006752E9" w:rsidRDefault="00A16FEC" w:rsidP="00C1292D">
      <w:pPr>
        <w:rPr>
          <w:rFonts w:ascii="Profile-Regular" w:hAnsi="Profile-Regular"/>
          <w:szCs w:val="20"/>
        </w:rPr>
      </w:pPr>
    </w:p>
    <w:p w:rsidR="00D3478A" w:rsidRPr="006752E9" w:rsidRDefault="00D3478A" w:rsidP="00C157B0">
      <w:pPr>
        <w:rPr>
          <w:rFonts w:ascii="Profile-Regular" w:hAnsi="Profile-Regular"/>
          <w:szCs w:val="20"/>
        </w:rPr>
      </w:pPr>
    </w:p>
    <w:p w:rsidR="001B6892" w:rsidRPr="006752E9" w:rsidRDefault="001B6892" w:rsidP="001B6892">
      <w:pPr>
        <w:pStyle w:val="Inline-Titel"/>
      </w:pPr>
      <w:r w:rsidRPr="006752E9">
        <w:lastRenderedPageBreak/>
        <w:t>Ziel und Konzept von Natur 4.0</w:t>
      </w:r>
    </w:p>
    <w:p w:rsidR="002F4EDF" w:rsidRPr="006752E9" w:rsidRDefault="001B6892" w:rsidP="00C157B0">
      <w:pPr>
        <w:rPr>
          <w:rFonts w:ascii="Profile-Regular" w:hAnsi="Profile-Regular"/>
          <w:szCs w:val="20"/>
        </w:rPr>
      </w:pPr>
      <w:r w:rsidRPr="006752E9">
        <w:rPr>
          <w:rFonts w:ascii="Profile-Regular" w:hAnsi="Profile-Regular"/>
          <w:szCs w:val="20"/>
        </w:rPr>
        <w:t>Ziel des LOEWE-Schwerpunkts Natur 4.0 ist die Entwicklung eines modularen Umweltmonitoringsystem zur hoch auf</w:t>
      </w:r>
      <w:r w:rsidR="002F4EDF" w:rsidRPr="006752E9">
        <w:rPr>
          <w:rFonts w:ascii="Profile-Regular" w:hAnsi="Profile-Regular"/>
          <w:szCs w:val="20"/>
        </w:rPr>
        <w:t xml:space="preserve">gelösten Beobachtung von </w:t>
      </w:r>
      <w:r w:rsidRPr="006752E9">
        <w:rPr>
          <w:rFonts w:ascii="Profile-Regular" w:hAnsi="Profile-Regular"/>
          <w:szCs w:val="20"/>
        </w:rPr>
        <w:t xml:space="preserve">naturschutzrelevanten Arten, Lebensräumen und Prozessen. </w:t>
      </w:r>
      <w:r w:rsidR="002F4EDF" w:rsidRPr="006752E9">
        <w:rPr>
          <w:rFonts w:ascii="Profile-Regular" w:hAnsi="Profile-Regular"/>
          <w:szCs w:val="20"/>
        </w:rPr>
        <w:t>Natur 4.0</w:t>
      </w:r>
      <w:r w:rsidRPr="006752E9">
        <w:rPr>
          <w:rFonts w:ascii="Profile-Regular" w:hAnsi="Profile-Regular"/>
          <w:szCs w:val="20"/>
        </w:rPr>
        <w:t xml:space="preserve"> kombiniert naturschutzfachliche Expertenaufnahmen und vernetzte Fernerkundungs- und Umweltsensoren, die an ferngesteuerten Fluggeräten, fahrenden Robotern und Tieren angebracht sowie in Umweltbildungsprojekten eingesetzt werden. Zusammen mit leistungsfähigen Datenintegrationsmethoden und Analysefunktionen ermöglicht </w:t>
      </w:r>
      <w:r w:rsidR="002F4EDF" w:rsidRPr="006752E9">
        <w:rPr>
          <w:rFonts w:ascii="Profile-Regular" w:hAnsi="Profile-Regular"/>
          <w:szCs w:val="20"/>
        </w:rPr>
        <w:t xml:space="preserve">Natur 4.0 </w:t>
      </w:r>
      <w:r w:rsidRPr="006752E9">
        <w:rPr>
          <w:rFonts w:ascii="Profile-Regular" w:hAnsi="Profile-Regular"/>
          <w:szCs w:val="20"/>
        </w:rPr>
        <w:t xml:space="preserve">die differenzierte und effektive Beobachtung von Landschaften. Für die erfassten Zeitreihen werden </w:t>
      </w:r>
      <w:r w:rsidR="002F4EDF" w:rsidRPr="006752E9">
        <w:rPr>
          <w:rFonts w:ascii="Profile-Regular" w:hAnsi="Profile-Regular"/>
          <w:szCs w:val="20"/>
        </w:rPr>
        <w:t xml:space="preserve">zudem </w:t>
      </w:r>
      <w:r w:rsidRPr="006752E9">
        <w:rPr>
          <w:rFonts w:ascii="Profile-Regular" w:hAnsi="Profile-Regular"/>
          <w:szCs w:val="20"/>
        </w:rPr>
        <w:t xml:space="preserve">Frühwarnindikatoren entwickelt. </w:t>
      </w:r>
    </w:p>
    <w:p w:rsidR="002F4EDF" w:rsidRPr="006752E9" w:rsidRDefault="002F4EDF" w:rsidP="00C157B0">
      <w:pPr>
        <w:rPr>
          <w:rFonts w:ascii="Profile-Regular" w:hAnsi="Profile-Regular"/>
          <w:szCs w:val="20"/>
        </w:rPr>
      </w:pPr>
    </w:p>
    <w:p w:rsidR="002F4EDF" w:rsidRDefault="001B6892" w:rsidP="00CD3D4C">
      <w:pPr>
        <w:rPr>
          <w:rFonts w:ascii="Profile-Regular" w:hAnsi="Profile-Regular"/>
          <w:szCs w:val="20"/>
        </w:rPr>
      </w:pPr>
      <w:r w:rsidRPr="006752E9">
        <w:rPr>
          <w:rFonts w:ascii="Profile-Regular" w:hAnsi="Profile-Regular"/>
          <w:szCs w:val="20"/>
        </w:rPr>
        <w:t>Natur 4.0 geht einen neuen Weg im Bereich der flächendeckenden Umweltbeobachtung. Es verdichtet in situ Untersuchungen von Experten und nutzt die nicht</w:t>
      </w:r>
      <w:r w:rsidRPr="001B6892">
        <w:rPr>
          <w:rFonts w:ascii="Profile-Regular" w:hAnsi="Profile-Regular"/>
          <w:szCs w:val="20"/>
        </w:rPr>
        <w:t xml:space="preserve">-reguläre Datenerhebung mit mobilen Plattformen zur Modellierung naturschutzfachlicher Informationen in Form von regulären, kleinräumig differenzierten </w:t>
      </w:r>
      <w:r w:rsidR="002F4EDF">
        <w:rPr>
          <w:rFonts w:ascii="Profile-Regular" w:hAnsi="Profile-Regular"/>
          <w:szCs w:val="20"/>
        </w:rPr>
        <w:t>K</w:t>
      </w:r>
      <w:r w:rsidRPr="001B6892">
        <w:rPr>
          <w:rFonts w:ascii="Profile-Regular" w:hAnsi="Profile-Regular"/>
          <w:szCs w:val="20"/>
        </w:rPr>
        <w:t>arten.</w:t>
      </w:r>
    </w:p>
    <w:p w:rsidR="00CD3D4C" w:rsidRDefault="004175D0" w:rsidP="00CD3D4C">
      <w:pPr>
        <w:rPr>
          <w:rFonts w:ascii="Profile-Regular" w:hAnsi="Profile-Regular"/>
          <w:szCs w:val="20"/>
        </w:rPr>
      </w:pPr>
      <w:r w:rsidRPr="00163B5E">
        <w:rPr>
          <w:rFonts w:ascii="Profile-Regular" w:hAnsi="Profile-Regular"/>
          <w:i/>
          <w:noProof/>
          <w:szCs w:val="20"/>
          <w:lang w:val="en-US" w:eastAsia="en-US"/>
        </w:rPr>
        <w:drawing>
          <wp:anchor distT="0" distB="0" distL="114300" distR="114300" simplePos="0" relativeHeight="251664896" behindDoc="1" locked="1" layoutInCell="1" allowOverlap="1" wp14:anchorId="2352880C" wp14:editId="303A0150">
            <wp:simplePos x="0" y="0"/>
            <wp:positionH relativeFrom="column">
              <wp:posOffset>-4445</wp:posOffset>
            </wp:positionH>
            <wp:positionV relativeFrom="paragraph">
              <wp:posOffset>168910</wp:posOffset>
            </wp:positionV>
            <wp:extent cx="2857500" cy="1512570"/>
            <wp:effectExtent l="38100" t="38100" r="38100" b="30480"/>
            <wp:wrapTight wrapText="bothSides">
              <wp:wrapPolygon edited="0">
                <wp:start x="-288" y="-544"/>
                <wp:lineTo x="-288" y="21763"/>
                <wp:lineTo x="21744" y="21763"/>
                <wp:lineTo x="21744" y="-544"/>
                <wp:lineTo x="-288" y="-544"/>
              </wp:wrapPolygon>
            </wp:wrapTight>
            <wp:docPr id="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avigny_zeichnu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857500" cy="1512570"/>
                    </a:xfrm>
                    <a:prstGeom prst="rect">
                      <a:avLst/>
                    </a:prstGeom>
                    <a:noFill/>
                    <a:ln w="28575">
                      <a:solidFill>
                        <a:srgbClr val="808080"/>
                      </a:solidFill>
                      <a:miter lim="800000"/>
                      <a:headEnd/>
                      <a:tailEnd/>
                    </a:ln>
                  </pic:spPr>
                </pic:pic>
              </a:graphicData>
            </a:graphic>
            <wp14:sizeRelH relativeFrom="page">
              <wp14:pctWidth>0</wp14:pctWidth>
            </wp14:sizeRelH>
            <wp14:sizeRelV relativeFrom="page">
              <wp14:pctHeight>0</wp14:pctHeight>
            </wp14:sizeRelV>
          </wp:anchor>
        </w:drawing>
      </w:r>
      <w:r w:rsidR="00576DCA">
        <w:rPr>
          <w:rFonts w:ascii="Profile-Regular" w:hAnsi="Profile-Regular"/>
          <w:i/>
          <w:szCs w:val="20"/>
        </w:rPr>
        <w:t>Verdichtung von in-situ Aufnahmen durch sensorbasierte Messungen und Verbindung von ökologischer Forschung mit der Sensornetzwerkentwicklung und Umweltmodellierung.</w:t>
      </w:r>
    </w:p>
    <w:p w:rsidR="00B11F31" w:rsidRPr="002B0EF3" w:rsidRDefault="004A0DA6" w:rsidP="006118FF">
      <w:pPr>
        <w:pStyle w:val="Inline-Titel"/>
      </w:pPr>
      <w:r>
        <w:lastRenderedPageBreak/>
        <w:t>Testgebiet</w:t>
      </w:r>
      <w:r w:rsidR="00CD3D4C">
        <w:t xml:space="preserve"> Universitätswald Caldern</w:t>
      </w:r>
    </w:p>
    <w:p w:rsidR="005F4FEC" w:rsidRPr="004A0DA6" w:rsidRDefault="004A0DA6" w:rsidP="005F4FEC">
      <w:pPr>
        <w:rPr>
          <w:rFonts w:ascii="Profile-Regular" w:hAnsi="Profile-Regular"/>
          <w:szCs w:val="20"/>
        </w:rPr>
      </w:pPr>
      <w:r w:rsidRPr="004A0DA6">
        <w:rPr>
          <w:rFonts w:ascii="Profile-Regular" w:hAnsi="Profile-Regular"/>
          <w:szCs w:val="20"/>
        </w:rPr>
        <w:t xml:space="preserve">Als Testgebiet für die </w:t>
      </w:r>
      <w:r w:rsidR="00CD3D4C">
        <w:rPr>
          <w:rFonts w:ascii="Profile-Regular" w:hAnsi="Profile-Regular"/>
          <w:szCs w:val="20"/>
        </w:rPr>
        <w:t xml:space="preserve">Entwicklung von Natur 4.0 </w:t>
      </w:r>
      <w:r w:rsidRPr="004A0DA6">
        <w:rPr>
          <w:rFonts w:ascii="Profile-Regular" w:hAnsi="Profile-Regular"/>
          <w:szCs w:val="20"/>
        </w:rPr>
        <w:t>dient der universitätseigene Wald der Philipps-Universität Marburg. Dieser wird zu ei</w:t>
      </w:r>
      <w:r w:rsidR="00084BCB">
        <w:rPr>
          <w:rFonts w:ascii="Profile-Regular" w:hAnsi="Profile-Regular"/>
          <w:szCs w:val="20"/>
        </w:rPr>
        <w:t>nem offenen Forschungs- und Ent</w:t>
      </w:r>
      <w:r w:rsidRPr="004A0DA6">
        <w:rPr>
          <w:rFonts w:ascii="Profile-Regular" w:hAnsi="Profile-Regular"/>
          <w:szCs w:val="20"/>
        </w:rPr>
        <w:t>wicklungsgebiet für neue Verfahren der Umweltbeobachtung</w:t>
      </w:r>
      <w:r w:rsidR="00CD3D4C">
        <w:rPr>
          <w:rFonts w:ascii="Profile-Regular" w:hAnsi="Profile-Regular"/>
          <w:szCs w:val="20"/>
        </w:rPr>
        <w:t xml:space="preserve">, dem </w:t>
      </w:r>
      <w:r w:rsidR="00CD3D4C" w:rsidRPr="00CD3D4C">
        <w:rPr>
          <w:rFonts w:ascii="Profile-Regular" w:hAnsi="Profile-Regular"/>
          <w:i/>
          <w:szCs w:val="20"/>
        </w:rPr>
        <w:t>Marburg Open Forest</w:t>
      </w:r>
      <w:r w:rsidRPr="004A0DA6">
        <w:rPr>
          <w:rFonts w:ascii="Profile-Regular" w:hAnsi="Profile-Regular"/>
          <w:szCs w:val="20"/>
        </w:rPr>
        <w:t xml:space="preserve"> etabliert. </w:t>
      </w:r>
      <w:r w:rsidR="004758B3">
        <w:rPr>
          <w:rFonts w:ascii="Profile-Regular" w:hAnsi="Profile-Regular"/>
          <w:szCs w:val="20"/>
        </w:rPr>
        <w:t>Um Forschung, Lehre und Umweltbildung zu vernetzten, finden im Universitätswald auch Lehrveranstaltungen und Kooperationsprojekte mit Schulen in der Umgebung statt</w:t>
      </w:r>
      <w:r w:rsidRPr="004A0DA6">
        <w:rPr>
          <w:rFonts w:ascii="Profile-Regular" w:hAnsi="Profile-Regular"/>
          <w:szCs w:val="20"/>
        </w:rPr>
        <w:t>.</w:t>
      </w:r>
    </w:p>
    <w:p w:rsidR="000D3A8E" w:rsidRPr="000B2438" w:rsidRDefault="00070E51" w:rsidP="000B2438">
      <w:pPr>
        <w:rPr>
          <w:rFonts w:ascii="Profile-Regular" w:hAnsi="Profile-Regular"/>
          <w:szCs w:val="20"/>
        </w:rPr>
      </w:pPr>
      <w:r w:rsidRPr="00163B5E">
        <w:rPr>
          <w:rFonts w:ascii="Profile-Regular" w:hAnsi="Profile-Regular"/>
          <w:i/>
          <w:noProof/>
          <w:szCs w:val="20"/>
          <w:lang w:val="en-US" w:eastAsia="en-US"/>
        </w:rPr>
        <w:drawing>
          <wp:anchor distT="0" distB="0" distL="114300" distR="114300" simplePos="0" relativeHeight="251657728" behindDoc="1" locked="1" layoutInCell="1" allowOverlap="1" wp14:anchorId="178CA4B9" wp14:editId="09981119">
            <wp:simplePos x="0" y="0"/>
            <wp:positionH relativeFrom="column">
              <wp:posOffset>123190</wp:posOffset>
            </wp:positionH>
            <wp:positionV relativeFrom="paragraph">
              <wp:posOffset>135255</wp:posOffset>
            </wp:positionV>
            <wp:extent cx="2620645" cy="2049145"/>
            <wp:effectExtent l="38100" t="38100" r="46355" b="46355"/>
            <wp:wrapTight wrapText="bothSides">
              <wp:wrapPolygon edited="0">
                <wp:start x="-314" y="-402"/>
                <wp:lineTo x="-314" y="21888"/>
                <wp:lineTo x="21825" y="21888"/>
                <wp:lineTo x="21825" y="-402"/>
                <wp:lineTo x="-314" y="-402"/>
              </wp:wrapPolygon>
            </wp:wrapTight>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avigny_zeichnu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620645" cy="2049145"/>
                    </a:xfrm>
                    <a:prstGeom prst="rect">
                      <a:avLst/>
                    </a:prstGeom>
                    <a:noFill/>
                    <a:ln w="28575">
                      <a:solidFill>
                        <a:srgbClr val="808080"/>
                      </a:solidFill>
                      <a:miter lim="800000"/>
                      <a:headEnd/>
                      <a:tailEnd/>
                    </a:ln>
                  </pic:spPr>
                </pic:pic>
              </a:graphicData>
            </a:graphic>
            <wp14:sizeRelH relativeFrom="page">
              <wp14:pctWidth>0</wp14:pctWidth>
            </wp14:sizeRelH>
            <wp14:sizeRelV relativeFrom="page">
              <wp14:pctHeight>0</wp14:pctHeight>
            </wp14:sizeRelV>
          </wp:anchor>
        </w:drawing>
      </w:r>
      <w:r w:rsidR="000A0699">
        <w:rPr>
          <w:rFonts w:ascii="Profile-Regular" w:hAnsi="Profile-Regular"/>
          <w:i/>
          <w:szCs w:val="20"/>
        </w:rPr>
        <w:t>Untersuchungsgebiet Universitätswald Caldern. Daten: Hessenforst</w:t>
      </w:r>
    </w:p>
    <w:p w:rsidR="000D3A8E" w:rsidRPr="000B2438" w:rsidRDefault="000D3A8E" w:rsidP="000B2438">
      <w:pPr>
        <w:rPr>
          <w:rFonts w:ascii="Profile-Regular" w:hAnsi="Profile-Regular"/>
          <w:szCs w:val="20"/>
        </w:rPr>
      </w:pPr>
    </w:p>
    <w:p w:rsidR="00FE779C" w:rsidRDefault="00FE779C">
      <w:pPr>
        <w:jc w:val="left"/>
        <w:rPr>
          <w:rFonts w:ascii="Profile-Regular" w:hAnsi="Profile-Regular" w:cs="Arial"/>
          <w:bCs/>
          <w:iCs/>
          <w:sz w:val="28"/>
          <w:szCs w:val="28"/>
        </w:rPr>
      </w:pPr>
      <w:r>
        <w:br w:type="page"/>
      </w:r>
    </w:p>
    <w:p w:rsidR="000D3A8E" w:rsidRPr="00A44141" w:rsidRDefault="00022CE1" w:rsidP="000D3A8E">
      <w:pPr>
        <w:pStyle w:val="Inline-Titel"/>
        <w:rPr>
          <w:lang w:val="sv-SE"/>
        </w:rPr>
      </w:pPr>
      <w:r w:rsidRPr="00022CE1">
        <w:rPr>
          <w:lang w:val="sv-SE"/>
        </w:rPr>
        <w:lastRenderedPageBreak/>
        <w:t>Fachübergreifende Kooperation</w:t>
      </w:r>
    </w:p>
    <w:p w:rsidR="00C42824" w:rsidRDefault="00C42824" w:rsidP="00CA4B20">
      <w:pPr>
        <w:rPr>
          <w:rFonts w:ascii="Profile-Regular" w:hAnsi="Profile-Regular"/>
          <w:szCs w:val="20"/>
        </w:rPr>
      </w:pPr>
      <w:r>
        <w:rPr>
          <w:rFonts w:ascii="Profile-Regular" w:hAnsi="Profile-Regular"/>
          <w:szCs w:val="20"/>
        </w:rPr>
        <w:t xml:space="preserve">Natur 4.0 ist nur </w:t>
      </w:r>
      <w:r w:rsidR="00022CE1" w:rsidRPr="00022CE1">
        <w:rPr>
          <w:rFonts w:ascii="Profile-Regular" w:hAnsi="Profile-Regular"/>
          <w:szCs w:val="20"/>
        </w:rPr>
        <w:t>im wissenschaftlichen Verbund erreichbar</w:t>
      </w:r>
      <w:r>
        <w:rPr>
          <w:rFonts w:ascii="Profile-Regular" w:hAnsi="Profile-Regular"/>
          <w:szCs w:val="20"/>
        </w:rPr>
        <w:t xml:space="preserve">. Das Projekt </w:t>
      </w:r>
      <w:r w:rsidR="00022CE1" w:rsidRPr="00022CE1">
        <w:rPr>
          <w:rFonts w:ascii="Profile-Regular" w:hAnsi="Profile-Regular"/>
          <w:szCs w:val="20"/>
        </w:rPr>
        <w:t>verbindet Wissenschaftler/innen der Geographie, Informatik, Mathematik und Ökologie mit naturschutzfachlichen Expert</w:t>
      </w:r>
      <w:r w:rsidR="002C566C">
        <w:rPr>
          <w:rFonts w:ascii="Profile-Regular" w:hAnsi="Profile-Regular"/>
          <w:szCs w:val="20"/>
        </w:rPr>
        <w:t>en</w:t>
      </w:r>
      <w:r w:rsidR="00022CE1" w:rsidRPr="00022CE1">
        <w:rPr>
          <w:rFonts w:ascii="Profile-Regular" w:hAnsi="Profile-Regular"/>
          <w:szCs w:val="20"/>
        </w:rPr>
        <w:t>/</w:t>
      </w:r>
      <w:r w:rsidR="002C566C">
        <w:rPr>
          <w:rFonts w:ascii="Profile-Regular" w:hAnsi="Profile-Regular"/>
          <w:szCs w:val="20"/>
        </w:rPr>
        <w:t>-</w:t>
      </w:r>
      <w:r w:rsidR="00022CE1" w:rsidRPr="00022CE1">
        <w:rPr>
          <w:rFonts w:ascii="Profile-Regular" w:hAnsi="Profile-Regular"/>
          <w:szCs w:val="20"/>
        </w:rPr>
        <w:t xml:space="preserve">innen aus Verwaltung und Privatwirtschaft. Es spannt die Brücke zwischen Grundlagen- und angewandter Forschung und bindet </w:t>
      </w:r>
      <w:r>
        <w:rPr>
          <w:rFonts w:ascii="Profile-Regular" w:hAnsi="Profile-Regular"/>
          <w:szCs w:val="20"/>
        </w:rPr>
        <w:t xml:space="preserve">Schulen und </w:t>
      </w:r>
      <w:r w:rsidR="00022CE1" w:rsidRPr="00022CE1">
        <w:rPr>
          <w:rFonts w:ascii="Profile-Regular" w:hAnsi="Profile-Regular"/>
          <w:szCs w:val="20"/>
        </w:rPr>
        <w:t xml:space="preserve">Bürger/innen in die wissenschaftlichen Untersuchungen ein. </w:t>
      </w:r>
    </w:p>
    <w:p w:rsidR="00CA4B20" w:rsidRDefault="00022CE1" w:rsidP="00CA4B20">
      <w:pPr>
        <w:rPr>
          <w:rFonts w:ascii="Profile-Regular" w:hAnsi="Profile-Regular"/>
          <w:szCs w:val="20"/>
        </w:rPr>
      </w:pPr>
      <w:r w:rsidRPr="00022CE1">
        <w:rPr>
          <w:rFonts w:ascii="Profile-Regular" w:hAnsi="Profile-Regular"/>
          <w:szCs w:val="20"/>
        </w:rPr>
        <w:t>Das Innovationspotential schärft und ergänzt den Profilbereich Biodiversität und Klima der Philipps-Universität sowie den Profilbereich Klima- und Klimafolgenforschung des Forschungscampus Mittelhessen. Damit stärkt Natur 4.0 den Standort Hessen und liefert ein innovatives Instrument für die Umweltbeobachtung.</w:t>
      </w:r>
    </w:p>
    <w:p w:rsidR="002C566C" w:rsidRPr="000B2438" w:rsidRDefault="002C566C" w:rsidP="00CA4B20">
      <w:pPr>
        <w:rPr>
          <w:rFonts w:ascii="Profile-Regular" w:hAnsi="Profile-Regular"/>
          <w:szCs w:val="20"/>
        </w:rPr>
      </w:pPr>
    </w:p>
    <w:p w:rsidR="002C566C" w:rsidRDefault="002C566C" w:rsidP="005F4FEC">
      <w:pPr>
        <w:rPr>
          <w:rFonts w:ascii="Profile-Regular" w:hAnsi="Profile-Regular" w:cs="Arial"/>
          <w:bCs/>
          <w:iCs/>
          <w:sz w:val="28"/>
          <w:szCs w:val="28"/>
        </w:rPr>
      </w:pPr>
      <w:r w:rsidRPr="002C566C">
        <w:rPr>
          <w:rFonts w:ascii="Profile-Regular" w:hAnsi="Profile-Regular" w:cs="Arial"/>
          <w:bCs/>
          <w:iCs/>
          <w:sz w:val="28"/>
          <w:szCs w:val="28"/>
        </w:rPr>
        <w:t xml:space="preserve">Nachwuchsförderung </w:t>
      </w:r>
      <w:r w:rsidR="00C42824">
        <w:rPr>
          <w:rFonts w:ascii="Profile-Regular" w:hAnsi="Profile-Regular" w:cs="Arial"/>
          <w:bCs/>
          <w:iCs/>
          <w:sz w:val="28"/>
          <w:szCs w:val="28"/>
        </w:rPr>
        <w:t xml:space="preserve">und </w:t>
      </w:r>
      <w:r w:rsidR="008D3633">
        <w:rPr>
          <w:rFonts w:ascii="Profile-Regular" w:hAnsi="Profile-Regular" w:cs="Arial"/>
          <w:bCs/>
          <w:iCs/>
          <w:sz w:val="28"/>
          <w:szCs w:val="28"/>
        </w:rPr>
        <w:tab/>
      </w:r>
      <w:r w:rsidR="009B1850">
        <w:rPr>
          <w:rFonts w:ascii="Profile-Regular" w:hAnsi="Profile-Regular" w:cs="Arial"/>
          <w:bCs/>
          <w:iCs/>
          <w:sz w:val="28"/>
          <w:szCs w:val="28"/>
        </w:rPr>
        <w:br/>
      </w:r>
      <w:r w:rsidR="00C42824">
        <w:rPr>
          <w:rFonts w:ascii="Profile-Regular" w:hAnsi="Profile-Regular" w:cs="Arial"/>
          <w:bCs/>
          <w:iCs/>
          <w:sz w:val="28"/>
          <w:szCs w:val="28"/>
        </w:rPr>
        <w:t>Umweltbildung</w:t>
      </w:r>
    </w:p>
    <w:p w:rsidR="002C566C" w:rsidRDefault="002C566C" w:rsidP="005F4FEC">
      <w:pPr>
        <w:rPr>
          <w:rFonts w:ascii="Profile-Regular" w:hAnsi="Profile-Regular" w:cs="Arial"/>
          <w:bCs/>
          <w:iCs/>
          <w:sz w:val="28"/>
          <w:szCs w:val="28"/>
        </w:rPr>
      </w:pPr>
      <w:r w:rsidRPr="002C566C">
        <w:rPr>
          <w:rFonts w:ascii="Profile-Regular" w:hAnsi="Profile-Regular"/>
          <w:szCs w:val="20"/>
        </w:rPr>
        <w:t>In Natur 4.0 werden Doktorand</w:t>
      </w:r>
      <w:r w:rsidR="00C42824">
        <w:rPr>
          <w:rFonts w:ascii="Profile-Regular" w:hAnsi="Profile-Regular"/>
          <w:szCs w:val="20"/>
        </w:rPr>
        <w:t>en</w:t>
      </w:r>
      <w:r w:rsidRPr="002C566C">
        <w:rPr>
          <w:rFonts w:ascii="Profile-Regular" w:hAnsi="Profile-Regular"/>
          <w:szCs w:val="20"/>
        </w:rPr>
        <w:t>/</w:t>
      </w:r>
      <w:r w:rsidR="00C42824">
        <w:rPr>
          <w:rFonts w:ascii="Profile-Regular" w:hAnsi="Profile-Regular"/>
          <w:szCs w:val="20"/>
        </w:rPr>
        <w:t>-</w:t>
      </w:r>
      <w:r w:rsidRPr="002C566C">
        <w:rPr>
          <w:rFonts w:ascii="Profile-Regular" w:hAnsi="Profile-Regular"/>
          <w:szCs w:val="20"/>
        </w:rPr>
        <w:t>innen und Postdoktorand</w:t>
      </w:r>
      <w:r w:rsidR="00C42824">
        <w:rPr>
          <w:rFonts w:ascii="Profile-Regular" w:hAnsi="Profile-Regular"/>
          <w:szCs w:val="20"/>
        </w:rPr>
        <w:t>en</w:t>
      </w:r>
      <w:r w:rsidRPr="002C566C">
        <w:rPr>
          <w:rFonts w:ascii="Profile-Regular" w:hAnsi="Profile-Regular"/>
          <w:szCs w:val="20"/>
        </w:rPr>
        <w:t>/</w:t>
      </w:r>
      <w:r w:rsidR="00C42824">
        <w:rPr>
          <w:rFonts w:ascii="Profile-Regular" w:hAnsi="Profile-Regular"/>
          <w:szCs w:val="20"/>
        </w:rPr>
        <w:t>-</w:t>
      </w:r>
      <w:r w:rsidRPr="002C566C">
        <w:rPr>
          <w:rFonts w:ascii="Profile-Regular" w:hAnsi="Profile-Regular"/>
          <w:szCs w:val="20"/>
        </w:rPr>
        <w:t>innen qualifiziert. Die b</w:t>
      </w:r>
      <w:r w:rsidR="00C42824">
        <w:rPr>
          <w:rFonts w:ascii="Profile-Regular" w:hAnsi="Profile-Regular"/>
          <w:szCs w:val="20"/>
        </w:rPr>
        <w:t>ürgerwissenschaftliche Komponen</w:t>
      </w:r>
      <w:r w:rsidRPr="002C566C">
        <w:rPr>
          <w:rFonts w:ascii="Profile-Regular" w:hAnsi="Profile-Regular"/>
          <w:szCs w:val="20"/>
        </w:rPr>
        <w:t>te bindet Schüler/innen und Studierende in die Forschung ein und macht naturwissen</w:t>
      </w:r>
      <w:r w:rsidR="00575978">
        <w:rPr>
          <w:rFonts w:ascii="Profile-Regular" w:hAnsi="Profile-Regular"/>
          <w:szCs w:val="20"/>
        </w:rPr>
        <w:t>schaftliche Arbeitsfelder in fr</w:t>
      </w:r>
      <w:r w:rsidR="009A5E0C">
        <w:rPr>
          <w:rFonts w:ascii="Profile-Regular" w:hAnsi="Profile-Regular"/>
          <w:szCs w:val="20"/>
        </w:rPr>
        <w:t xml:space="preserve">ühen </w:t>
      </w:r>
      <w:bookmarkStart w:id="0" w:name="_GoBack"/>
      <w:bookmarkEnd w:id="0"/>
      <w:r w:rsidRPr="002C566C">
        <w:rPr>
          <w:rFonts w:ascii="Profile-Regular" w:hAnsi="Profile-Regular"/>
          <w:szCs w:val="20"/>
        </w:rPr>
        <w:t>Bildungsphasen erfahrbar</w:t>
      </w:r>
      <w:r w:rsidRPr="002C566C">
        <w:rPr>
          <w:rFonts w:ascii="Profile-Regular" w:hAnsi="Profile-Regular" w:cs="Arial"/>
          <w:bCs/>
          <w:iCs/>
          <w:sz w:val="28"/>
          <w:szCs w:val="28"/>
        </w:rPr>
        <w:t>.</w:t>
      </w:r>
    </w:p>
    <w:p w:rsidR="005F4FEC" w:rsidRPr="00C1292D" w:rsidRDefault="005F4FEC" w:rsidP="005F4FEC"/>
    <w:p w:rsidR="00D27F41" w:rsidRDefault="00D27F41" w:rsidP="00D27F41">
      <w:pPr>
        <w:rPr>
          <w:rFonts w:ascii="Profile-Regular" w:hAnsi="Profile-Regular"/>
          <w:szCs w:val="20"/>
          <w:lang w:val="sv-SE"/>
        </w:rPr>
      </w:pPr>
    </w:p>
    <w:p w:rsidR="00D27F41" w:rsidRPr="00C1292D" w:rsidRDefault="00D27F41" w:rsidP="00D27F41">
      <w:pPr>
        <w:rPr>
          <w:rFonts w:ascii="Profile-Regular" w:hAnsi="Profile-Regular"/>
          <w:szCs w:val="20"/>
        </w:rPr>
      </w:pPr>
    </w:p>
    <w:p w:rsidR="00F706D7" w:rsidRPr="00C1292D" w:rsidRDefault="00F706D7" w:rsidP="00BB51F3">
      <w:pPr>
        <w:jc w:val="left"/>
        <w:rPr>
          <w:rFonts w:ascii="Profile-Regular" w:hAnsi="Profile-Regular"/>
          <w:szCs w:val="20"/>
        </w:rPr>
      </w:pPr>
    </w:p>
    <w:p w:rsidR="00624795" w:rsidRPr="00C1292D" w:rsidRDefault="00624795" w:rsidP="00624795">
      <w:pPr>
        <w:jc w:val="left"/>
        <w:rPr>
          <w:rFonts w:ascii="Profile-Regular" w:hAnsi="Profile-Regular"/>
          <w:szCs w:val="20"/>
        </w:rPr>
      </w:pPr>
    </w:p>
    <w:p w:rsidR="000B2438" w:rsidRPr="00C1292D" w:rsidRDefault="000B2438" w:rsidP="000B2438">
      <w:pPr>
        <w:rPr>
          <w:rFonts w:ascii="Profile-Regular" w:hAnsi="Profile-Regular"/>
          <w:szCs w:val="20"/>
        </w:rPr>
      </w:pPr>
    </w:p>
    <w:p w:rsidR="000B2438" w:rsidRPr="00C1292D" w:rsidRDefault="000B2438" w:rsidP="000B2438">
      <w:pPr>
        <w:rPr>
          <w:rFonts w:ascii="Profile-Regular" w:hAnsi="Profile-Regular"/>
          <w:szCs w:val="20"/>
        </w:rPr>
      </w:pPr>
    </w:p>
    <w:p w:rsidR="000B2438" w:rsidRPr="00C1292D" w:rsidRDefault="000B2438" w:rsidP="000B2438">
      <w:pPr>
        <w:rPr>
          <w:rFonts w:ascii="Profile-Regular" w:hAnsi="Profile-Regular"/>
          <w:szCs w:val="20"/>
        </w:rPr>
      </w:pPr>
    </w:p>
    <w:p w:rsidR="00876381" w:rsidRDefault="00876381" w:rsidP="000B2438">
      <w:pPr>
        <w:rPr>
          <w:rFonts w:ascii="Profile-Regular" w:hAnsi="Profile-Regular"/>
          <w:szCs w:val="20"/>
        </w:rPr>
      </w:pPr>
    </w:p>
    <w:p w:rsidR="00876381" w:rsidRDefault="00876381" w:rsidP="000B2438">
      <w:pPr>
        <w:rPr>
          <w:rFonts w:ascii="Profile-Regular" w:hAnsi="Profile-Regular"/>
          <w:szCs w:val="20"/>
        </w:rPr>
      </w:pPr>
    </w:p>
    <w:p w:rsidR="00876381" w:rsidRDefault="00876381" w:rsidP="000B2438">
      <w:pPr>
        <w:rPr>
          <w:rFonts w:ascii="Profile-Regular" w:hAnsi="Profile-Regular"/>
          <w:szCs w:val="20"/>
        </w:rPr>
      </w:pPr>
    </w:p>
    <w:p w:rsidR="00876381" w:rsidRDefault="00876381" w:rsidP="000B2438">
      <w:pPr>
        <w:rPr>
          <w:rFonts w:ascii="Profile-Regular" w:hAnsi="Profile-Regular"/>
          <w:szCs w:val="20"/>
        </w:rPr>
      </w:pPr>
    </w:p>
    <w:p w:rsidR="00876381" w:rsidRDefault="00876381" w:rsidP="000B2438">
      <w:pPr>
        <w:rPr>
          <w:rFonts w:ascii="Profile-Regular" w:hAnsi="Profile-Regular"/>
          <w:szCs w:val="20"/>
        </w:rPr>
      </w:pPr>
    </w:p>
    <w:p w:rsidR="00876381" w:rsidRDefault="00876381" w:rsidP="000B2438">
      <w:pPr>
        <w:rPr>
          <w:rFonts w:ascii="Profile-Regular" w:hAnsi="Profile-Regular"/>
          <w:szCs w:val="20"/>
        </w:rPr>
      </w:pPr>
    </w:p>
    <w:p w:rsidR="00876381" w:rsidRDefault="00876381" w:rsidP="000B2438">
      <w:pPr>
        <w:rPr>
          <w:rFonts w:ascii="Profile-Regular" w:hAnsi="Profile-Regular"/>
          <w:szCs w:val="20"/>
        </w:rPr>
      </w:pPr>
    </w:p>
    <w:p w:rsidR="00876381" w:rsidRDefault="00876381" w:rsidP="000B2438">
      <w:pPr>
        <w:rPr>
          <w:rFonts w:ascii="Profile-Regular" w:hAnsi="Profile-Regular"/>
          <w:szCs w:val="20"/>
        </w:rPr>
      </w:pPr>
    </w:p>
    <w:p w:rsidR="00876381" w:rsidRDefault="00876381" w:rsidP="000B2438">
      <w:pPr>
        <w:rPr>
          <w:rFonts w:ascii="Profile-Regular" w:hAnsi="Profile-Regular"/>
          <w:szCs w:val="20"/>
        </w:rPr>
      </w:pPr>
    </w:p>
    <w:p w:rsidR="00192DBD" w:rsidRDefault="00192DBD" w:rsidP="000B2438">
      <w:pPr>
        <w:rPr>
          <w:rFonts w:ascii="Profile-Regular" w:hAnsi="Profile-Regular"/>
          <w:szCs w:val="20"/>
        </w:rPr>
      </w:pPr>
    </w:p>
    <w:p w:rsidR="00192DBD" w:rsidRDefault="00192DBD" w:rsidP="000B2438">
      <w:pPr>
        <w:rPr>
          <w:rFonts w:ascii="Profile-Regular" w:hAnsi="Profile-Regular"/>
          <w:szCs w:val="20"/>
        </w:rPr>
      </w:pPr>
    </w:p>
    <w:p w:rsidR="00192DBD" w:rsidRDefault="00192DBD" w:rsidP="000B2438">
      <w:pPr>
        <w:rPr>
          <w:rFonts w:ascii="Profile-Regular" w:hAnsi="Profile-Regular"/>
          <w:szCs w:val="20"/>
        </w:rPr>
      </w:pPr>
    </w:p>
    <w:p w:rsidR="00192DBD" w:rsidRDefault="00192DBD" w:rsidP="000B2438">
      <w:pPr>
        <w:rPr>
          <w:rFonts w:ascii="Profile-Regular" w:hAnsi="Profile-Regular"/>
          <w:szCs w:val="20"/>
        </w:rPr>
      </w:pPr>
    </w:p>
    <w:p w:rsidR="00A919F4" w:rsidRDefault="00A919F4" w:rsidP="000B2438">
      <w:pPr>
        <w:rPr>
          <w:rFonts w:ascii="Profile-Regular" w:hAnsi="Profile-Regular"/>
          <w:szCs w:val="20"/>
        </w:rPr>
      </w:pPr>
    </w:p>
    <w:p w:rsidR="00A919F4" w:rsidRDefault="00A919F4" w:rsidP="000B2438">
      <w:pPr>
        <w:rPr>
          <w:rFonts w:ascii="Profile-Regular" w:hAnsi="Profile-Regular"/>
          <w:szCs w:val="20"/>
        </w:rPr>
      </w:pPr>
    </w:p>
    <w:p w:rsidR="00A919F4" w:rsidRDefault="00A919F4" w:rsidP="000B2438">
      <w:pPr>
        <w:rPr>
          <w:rFonts w:ascii="Profile-Regular" w:hAnsi="Profile-Regular"/>
          <w:szCs w:val="20"/>
        </w:rPr>
      </w:pPr>
    </w:p>
    <w:p w:rsidR="00A919F4" w:rsidRDefault="00A919F4" w:rsidP="000B2438">
      <w:pPr>
        <w:rPr>
          <w:rFonts w:ascii="Profile-Regular" w:hAnsi="Profile-Regular"/>
          <w:szCs w:val="20"/>
        </w:rPr>
      </w:pPr>
    </w:p>
    <w:p w:rsidR="00A919F4" w:rsidRDefault="00A919F4" w:rsidP="000B2438">
      <w:pPr>
        <w:rPr>
          <w:rFonts w:ascii="Profile-Regular" w:hAnsi="Profile-Regular"/>
          <w:szCs w:val="20"/>
        </w:rPr>
      </w:pPr>
    </w:p>
    <w:p w:rsidR="00A919F4" w:rsidRDefault="00A919F4" w:rsidP="000B2438">
      <w:pPr>
        <w:rPr>
          <w:rFonts w:ascii="Profile-Regular" w:hAnsi="Profile-Regular"/>
          <w:szCs w:val="20"/>
        </w:rPr>
      </w:pPr>
    </w:p>
    <w:p w:rsidR="00A919F4" w:rsidRDefault="00A919F4" w:rsidP="000B2438">
      <w:pPr>
        <w:rPr>
          <w:rFonts w:ascii="Profile-Regular" w:hAnsi="Profile-Regular"/>
          <w:szCs w:val="20"/>
        </w:rPr>
      </w:pPr>
    </w:p>
    <w:p w:rsidR="00192DBD" w:rsidRDefault="00192DBD" w:rsidP="000B2438">
      <w:pPr>
        <w:rPr>
          <w:rFonts w:ascii="Profile-Regular" w:hAnsi="Profile-Regular"/>
          <w:szCs w:val="20"/>
        </w:rPr>
      </w:pPr>
    </w:p>
    <w:p w:rsidR="00192DBD" w:rsidRDefault="00192DBD" w:rsidP="000B2438">
      <w:pPr>
        <w:rPr>
          <w:rFonts w:ascii="Profile-Regular" w:hAnsi="Profile-Regular"/>
          <w:szCs w:val="20"/>
        </w:rPr>
      </w:pPr>
    </w:p>
    <w:p w:rsidR="00192DBD" w:rsidRDefault="00192DBD" w:rsidP="000B2438">
      <w:pPr>
        <w:rPr>
          <w:rFonts w:ascii="Profile-Regular" w:hAnsi="Profile-Regular"/>
          <w:szCs w:val="20"/>
        </w:rPr>
      </w:pPr>
    </w:p>
    <w:p w:rsidR="00192DBD" w:rsidRDefault="00192DBD" w:rsidP="000B2438">
      <w:pPr>
        <w:rPr>
          <w:rFonts w:ascii="Profile-Regular" w:hAnsi="Profile-Regular"/>
          <w:szCs w:val="20"/>
        </w:rPr>
      </w:pPr>
    </w:p>
    <w:p w:rsidR="00192DBD" w:rsidRDefault="00192DBD" w:rsidP="000B2438">
      <w:pPr>
        <w:rPr>
          <w:rFonts w:ascii="Profile-Regular" w:hAnsi="Profile-Regular"/>
          <w:szCs w:val="20"/>
        </w:rPr>
      </w:pPr>
    </w:p>
    <w:p w:rsidR="00192DBD" w:rsidRDefault="00192DBD" w:rsidP="000B2438">
      <w:pPr>
        <w:rPr>
          <w:rFonts w:ascii="Profile-Regular" w:hAnsi="Profile-Regular"/>
          <w:szCs w:val="20"/>
        </w:rPr>
      </w:pPr>
    </w:p>
    <w:p w:rsidR="00192DBD" w:rsidRDefault="00192DBD" w:rsidP="000B2438">
      <w:pPr>
        <w:rPr>
          <w:rFonts w:ascii="Profile-Regular" w:hAnsi="Profile-Regular"/>
          <w:szCs w:val="20"/>
        </w:rPr>
      </w:pPr>
    </w:p>
    <w:p w:rsidR="00192DBD" w:rsidRDefault="00192DBD" w:rsidP="000B2438">
      <w:pPr>
        <w:rPr>
          <w:rFonts w:ascii="Profile-Regular" w:hAnsi="Profile-Regular"/>
          <w:szCs w:val="20"/>
        </w:rPr>
      </w:pPr>
    </w:p>
    <w:p w:rsidR="00192DBD" w:rsidRDefault="00192DBD" w:rsidP="000B2438">
      <w:pPr>
        <w:rPr>
          <w:rFonts w:ascii="Profile-Regular" w:hAnsi="Profile-Regular"/>
          <w:szCs w:val="20"/>
        </w:rPr>
      </w:pPr>
    </w:p>
    <w:p w:rsidR="00192DBD" w:rsidRDefault="00192DBD" w:rsidP="000B2438">
      <w:pPr>
        <w:rPr>
          <w:rFonts w:ascii="Profile-Regular" w:hAnsi="Profile-Regular"/>
          <w:szCs w:val="20"/>
        </w:rPr>
      </w:pPr>
    </w:p>
    <w:p w:rsidR="00192DBD" w:rsidRDefault="00192DBD" w:rsidP="000B2438">
      <w:pPr>
        <w:rPr>
          <w:rFonts w:ascii="Profile-Regular" w:hAnsi="Profile-Regular"/>
          <w:szCs w:val="20"/>
        </w:rPr>
      </w:pPr>
    </w:p>
    <w:p w:rsidR="00192DBD" w:rsidRDefault="00192DBD" w:rsidP="000B2438">
      <w:pPr>
        <w:rPr>
          <w:rFonts w:ascii="Profile-Regular" w:hAnsi="Profile-Regular"/>
          <w:szCs w:val="20"/>
        </w:rPr>
      </w:pPr>
    </w:p>
    <w:p w:rsidR="00192DBD" w:rsidRDefault="00192DBD" w:rsidP="000B2438">
      <w:pPr>
        <w:rPr>
          <w:rFonts w:ascii="Profile-Regular" w:hAnsi="Profile-Regular"/>
          <w:szCs w:val="20"/>
        </w:rPr>
      </w:pPr>
    </w:p>
    <w:p w:rsidR="00192DBD" w:rsidRDefault="00192DBD" w:rsidP="000B2438">
      <w:pPr>
        <w:rPr>
          <w:rFonts w:ascii="Profile-Regular" w:hAnsi="Profile-Regular"/>
          <w:szCs w:val="20"/>
        </w:rPr>
      </w:pPr>
    </w:p>
    <w:p w:rsidR="00876381" w:rsidRDefault="00876381" w:rsidP="000B2438">
      <w:pPr>
        <w:rPr>
          <w:rFonts w:ascii="Profile-Regular" w:hAnsi="Profile-Regular"/>
          <w:szCs w:val="20"/>
        </w:rPr>
      </w:pPr>
    </w:p>
    <w:p w:rsidR="00876381" w:rsidRDefault="00876381" w:rsidP="000B2438">
      <w:pPr>
        <w:rPr>
          <w:rFonts w:ascii="Profile-Regular" w:hAnsi="Profile-Regular"/>
          <w:szCs w:val="20"/>
        </w:rPr>
      </w:pPr>
    </w:p>
    <w:p w:rsidR="00876381" w:rsidRDefault="00876381" w:rsidP="000B2438">
      <w:pPr>
        <w:rPr>
          <w:rFonts w:ascii="Profile-Regular" w:hAnsi="Profile-Regular"/>
          <w:szCs w:val="20"/>
        </w:rPr>
      </w:pPr>
    </w:p>
    <w:p w:rsidR="00BB51F3" w:rsidRPr="00F706D7" w:rsidRDefault="00794999" w:rsidP="000B2438">
      <w:pPr>
        <w:rPr>
          <w:rFonts w:ascii="Profile-Regular" w:hAnsi="Profile-Regular"/>
          <w:szCs w:val="20"/>
        </w:rPr>
      </w:pPr>
      <w:r w:rsidRPr="00F706D7">
        <w:rPr>
          <w:rFonts w:ascii="Profile-Regular" w:hAnsi="Profile-Regular"/>
          <w:szCs w:val="20"/>
        </w:rPr>
        <w:t>Philipps-Universität</w:t>
      </w:r>
      <w:r w:rsidR="00BB51F3" w:rsidRPr="00F706D7">
        <w:rPr>
          <w:rFonts w:ascii="Profile-Regular" w:hAnsi="Profile-Regular"/>
          <w:szCs w:val="20"/>
        </w:rPr>
        <w:t> </w:t>
      </w:r>
      <w:r w:rsidR="004B5309" w:rsidRPr="00F706D7">
        <w:rPr>
          <w:rFonts w:ascii="Profile-Regular" w:hAnsi="Profile-Regular"/>
          <w:szCs w:val="20"/>
        </w:rPr>
        <w:t>Marburg</w:t>
      </w:r>
    </w:p>
    <w:p w:rsidR="005E1F83" w:rsidRPr="00F706D7" w:rsidRDefault="001B6892" w:rsidP="000B2438">
      <w:pPr>
        <w:rPr>
          <w:rFonts w:ascii="Profile-Regular" w:hAnsi="Profile-Regular"/>
          <w:szCs w:val="20"/>
        </w:rPr>
      </w:pPr>
      <w:r>
        <w:rPr>
          <w:rFonts w:ascii="Profile-Regular" w:hAnsi="Profile-Regular"/>
          <w:szCs w:val="20"/>
        </w:rPr>
        <w:t>Umweltinformatik</w:t>
      </w:r>
    </w:p>
    <w:p w:rsidR="005E1F83" w:rsidRPr="00F706D7" w:rsidRDefault="001B6892" w:rsidP="000B2438">
      <w:pPr>
        <w:rPr>
          <w:rFonts w:ascii="Profile-Regular" w:hAnsi="Profile-Regular"/>
          <w:szCs w:val="20"/>
        </w:rPr>
      </w:pPr>
      <w:r>
        <w:rPr>
          <w:rFonts w:ascii="Profile-Regular" w:hAnsi="Profile-Regular"/>
          <w:szCs w:val="20"/>
        </w:rPr>
        <w:t>Deutschhaustr. 12</w:t>
      </w:r>
    </w:p>
    <w:p w:rsidR="005E1F83" w:rsidRPr="00F706D7" w:rsidRDefault="001B6892" w:rsidP="000B2438">
      <w:pPr>
        <w:rPr>
          <w:rFonts w:ascii="Profile-Regular" w:hAnsi="Profile-Regular"/>
          <w:szCs w:val="20"/>
        </w:rPr>
      </w:pPr>
      <w:r>
        <w:rPr>
          <w:rFonts w:ascii="Profile-Regular" w:hAnsi="Profile-Regular"/>
          <w:szCs w:val="20"/>
        </w:rPr>
        <w:t>35032 Marburg</w:t>
      </w:r>
    </w:p>
    <w:p w:rsidR="001B6892" w:rsidRPr="00F706D7" w:rsidRDefault="001B6892" w:rsidP="000B2438">
      <w:pPr>
        <w:rPr>
          <w:rFonts w:ascii="Profile-Regular" w:hAnsi="Profile-Regular"/>
          <w:szCs w:val="20"/>
        </w:rPr>
      </w:pPr>
      <w:r>
        <w:rPr>
          <w:rFonts w:ascii="Profile-Regular" w:hAnsi="Profile-Regular"/>
          <w:szCs w:val="20"/>
        </w:rPr>
        <w:t>Prof. Dr. Thomas Nauss</w:t>
      </w:r>
    </w:p>
    <w:p w:rsidR="00BB51F3" w:rsidRPr="00AE186A" w:rsidRDefault="005E1F83" w:rsidP="000B2438">
      <w:pPr>
        <w:rPr>
          <w:rFonts w:ascii="Profile-Regular" w:hAnsi="Profile-Regular"/>
          <w:szCs w:val="20"/>
        </w:rPr>
      </w:pPr>
      <w:r w:rsidRPr="00AE186A">
        <w:rPr>
          <w:rFonts w:ascii="Profile-Regular" w:hAnsi="Profile-Regular"/>
          <w:szCs w:val="20"/>
        </w:rPr>
        <w:t>Tel. 06421/28-</w:t>
      </w:r>
      <w:r w:rsidR="001B6892">
        <w:rPr>
          <w:rFonts w:ascii="Profile-Regular" w:hAnsi="Profile-Regular"/>
          <w:szCs w:val="20"/>
        </w:rPr>
        <w:t>25753</w:t>
      </w:r>
      <w:r w:rsidR="00BB51F3" w:rsidRPr="00AE186A">
        <w:rPr>
          <w:rFonts w:ascii="Profile-Regular" w:hAnsi="Profile-Regular"/>
          <w:szCs w:val="20"/>
        </w:rPr>
        <w:t>,</w:t>
      </w:r>
    </w:p>
    <w:p w:rsidR="00DE484D" w:rsidRPr="00AE186A" w:rsidRDefault="00070E51" w:rsidP="000B2438">
      <w:pPr>
        <w:rPr>
          <w:rFonts w:ascii="Profile-Regular" w:hAnsi="Profile-Regular"/>
          <w:szCs w:val="20"/>
        </w:rPr>
      </w:pPr>
      <w:r>
        <w:rPr>
          <w:rFonts w:ascii="Profile-Regular" w:hAnsi="Profile-Regular"/>
          <w:noProof/>
          <w:szCs w:val="20"/>
          <w:lang w:val="en-US" w:eastAsia="en-US"/>
        </w:rPr>
        <mc:AlternateContent>
          <mc:Choice Requires="wps">
            <w:drawing>
              <wp:anchor distT="0" distB="0" distL="114300" distR="114300" simplePos="0" relativeHeight="251656704" behindDoc="1" locked="1" layoutInCell="1" allowOverlap="0" wp14:anchorId="6132F3F4" wp14:editId="7AC5BCDE">
                <wp:simplePos x="0" y="0"/>
                <wp:positionH relativeFrom="column">
                  <wp:posOffset>3479800</wp:posOffset>
                </wp:positionH>
                <wp:positionV relativeFrom="page">
                  <wp:posOffset>6913880</wp:posOffset>
                </wp:positionV>
                <wp:extent cx="3359150" cy="640080"/>
                <wp:effectExtent l="3175" t="0" r="0" b="0"/>
                <wp:wrapTight wrapText="bothSides">
                  <wp:wrapPolygon edited="0">
                    <wp:start x="0" y="0"/>
                    <wp:lineTo x="21600" y="0"/>
                    <wp:lineTo x="21600" y="21600"/>
                    <wp:lineTo x="0" y="21600"/>
                    <wp:lineTo x="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0" cy="64008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68F7" w:rsidRPr="00F706D7" w:rsidRDefault="001B6892" w:rsidP="00D7474C">
                            <w:pPr>
                              <w:pStyle w:val="Fachbereich"/>
                              <w:jc w:val="right"/>
                              <w:rPr>
                                <w:lang w:val="it-IT"/>
                              </w:rPr>
                            </w:pPr>
                            <w:r>
                              <w:rPr>
                                <w:noProof/>
                                <w:lang w:val="en-US" w:eastAsia="en-US"/>
                              </w:rPr>
                              <w:drawing>
                                <wp:inline distT="0" distB="0" distL="0" distR="0" wp14:anchorId="117016AC" wp14:editId="1422829A">
                                  <wp:extent cx="1086559" cy="443456"/>
                                  <wp:effectExtent l="0" t="0" r="0" b="0"/>
                                  <wp:docPr id="6" name="Grafik 6" descr="LOEW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EWE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6112" cy="455517"/>
                                          </a:xfrm>
                                          <a:prstGeom prst="rect">
                                            <a:avLst/>
                                          </a:prstGeom>
                                          <a:noFill/>
                                          <a:ln>
                                            <a:noFill/>
                                          </a:ln>
                                        </pic:spPr>
                                      </pic:pic>
                                    </a:graphicData>
                                  </a:graphic>
                                </wp:inline>
                              </w:drawing>
                            </w:r>
                          </w:p>
                        </w:txbxContent>
                      </wps:txbx>
                      <wps:bodyPr rot="0" vert="horz" wrap="square" lIns="360000" tIns="45720" rIns="360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32F3F4" id="_x0000_t202" coordsize="21600,21600" o:spt="202" path="m,l,21600r21600,l21600,xe">
                <v:stroke joinstyle="miter"/>
                <v:path gradientshapeok="t" o:connecttype="rect"/>
              </v:shapetype>
              <v:shape id="Text Box 8" o:spid="_x0000_s1026" type="#_x0000_t202" style="position:absolute;left:0;text-align:left;margin-left:274pt;margin-top:544.4pt;width:264.5pt;height:50.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" o:allowoverlap="f" filled="f" fillcolor="silver" stroked="f">
                <v:textbox inset="10mm,,10mm">
                  <w:txbxContent>
                    <w:p w:rsidR="00A968F7" w:rsidRPr="00F706D7" w:rsidRDefault="001B6892" w:rsidP="00D7474C">
                      <w:pPr>
                        <w:pStyle w:val="Fachbereich"/>
                        <w:jc w:val="right"/>
                        <w:rPr>
                          <w:lang w:val="it-IT"/>
                        </w:rPr>
                      </w:pPr>
                      <w:r>
                        <w:rPr>
                          <w:noProof/>
                          <w:lang w:val="en-US" w:eastAsia="en-US"/>
                        </w:rPr>
                        <w:drawing>
                          <wp:inline distT="0" distB="0" distL="0" distR="0" wp14:anchorId="117016AC" wp14:editId="1422829A">
                            <wp:extent cx="1086559" cy="443456"/>
                            <wp:effectExtent l="0" t="0" r="0" b="0"/>
                            <wp:docPr id="6" name="Grafik 6" descr="LOEW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EWE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6112" cy="455517"/>
                                    </a:xfrm>
                                    <a:prstGeom prst="rect">
                                      <a:avLst/>
                                    </a:prstGeom>
                                    <a:noFill/>
                                    <a:ln>
                                      <a:noFill/>
                                    </a:ln>
                                  </pic:spPr>
                                </pic:pic>
                              </a:graphicData>
                            </a:graphic>
                          </wp:inline>
                        </w:drawing>
                      </w:r>
                    </w:p>
                  </w:txbxContent>
                </v:textbox>
                <w10:wrap type="tight" anchory="page"/>
                <w10:anchorlock/>
              </v:shape>
            </w:pict>
          </mc:Fallback>
        </mc:AlternateContent>
      </w:r>
      <w:r w:rsidR="005E1F83" w:rsidRPr="00AE186A">
        <w:rPr>
          <w:rFonts w:ascii="Profile-Regular" w:hAnsi="Profile-Regular"/>
          <w:szCs w:val="20"/>
        </w:rPr>
        <w:t>Fax 06421/28-</w:t>
      </w:r>
      <w:r w:rsidR="001B6892">
        <w:rPr>
          <w:rFonts w:ascii="Profile-Regular" w:hAnsi="Profile-Regular"/>
          <w:szCs w:val="20"/>
        </w:rPr>
        <w:t>25670</w:t>
      </w:r>
    </w:p>
    <w:p w:rsidR="005E1F83" w:rsidRPr="00AE186A" w:rsidRDefault="001B6892" w:rsidP="000B2438">
      <w:pPr>
        <w:rPr>
          <w:rFonts w:ascii="Profile-Regular" w:hAnsi="Profile-Regular"/>
          <w:szCs w:val="20"/>
        </w:rPr>
      </w:pPr>
      <w:r>
        <w:rPr>
          <w:rFonts w:ascii="Profile-Regular" w:hAnsi="Profile-Regular"/>
          <w:szCs w:val="20"/>
        </w:rPr>
        <w:t>nauss</w:t>
      </w:r>
      <w:r w:rsidR="005E1F83" w:rsidRPr="00AE186A">
        <w:rPr>
          <w:rFonts w:ascii="Profile-Regular" w:hAnsi="Profile-Regular"/>
          <w:szCs w:val="20"/>
        </w:rPr>
        <w:t>@</w:t>
      </w:r>
      <w:r>
        <w:rPr>
          <w:rFonts w:ascii="Profile-Regular" w:hAnsi="Profile-Regular"/>
          <w:szCs w:val="20"/>
        </w:rPr>
        <w:t>geo.uni-marburg.de</w:t>
      </w:r>
    </w:p>
    <w:p w:rsidR="005E1F83" w:rsidRPr="00AE186A" w:rsidRDefault="005E1F83" w:rsidP="000B2438">
      <w:pPr>
        <w:rPr>
          <w:rFonts w:ascii="Profile-Regular" w:hAnsi="Profile-Regular"/>
          <w:szCs w:val="20"/>
        </w:rPr>
      </w:pPr>
      <w:r w:rsidRPr="00AE186A">
        <w:rPr>
          <w:rFonts w:ascii="Profile-Regular" w:hAnsi="Profile-Regular"/>
          <w:szCs w:val="20"/>
        </w:rPr>
        <w:t>www.</w:t>
      </w:r>
      <w:r w:rsidR="001B6892">
        <w:rPr>
          <w:rFonts w:ascii="Profile-Regular" w:hAnsi="Profile-Regular"/>
          <w:szCs w:val="20"/>
        </w:rPr>
        <w:t>umweltinformatik-marburg.de</w:t>
      </w:r>
    </w:p>
    <w:p w:rsidR="00143D33" w:rsidRPr="000B2438" w:rsidRDefault="001B6892" w:rsidP="000B2438">
      <w:pPr>
        <w:rPr>
          <w:rFonts w:ascii="Profile-Regular" w:hAnsi="Profile-Regular"/>
          <w:szCs w:val="20"/>
        </w:rPr>
      </w:pPr>
      <w:r>
        <w:rPr>
          <w:rFonts w:ascii="Profile-Regular" w:hAnsi="Profile-Regular"/>
          <w:szCs w:val="20"/>
        </w:rPr>
        <w:t>August 2018</w:t>
      </w:r>
    </w:p>
    <w:p w:rsidR="00ED235D" w:rsidRDefault="00AE186A" w:rsidP="00ED235D">
      <w:pPr>
        <w:jc w:val="center"/>
      </w:pPr>
      <w:r>
        <w:rPr>
          <w:noProof/>
          <w:lang w:val="en-US" w:eastAsia="en-US"/>
        </w:rPr>
        <w:lastRenderedPageBreak/>
        <w:drawing>
          <wp:inline distT="0" distB="0" distL="0" distR="0">
            <wp:extent cx="1493646" cy="5159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UniMa_Logo_4c_trans.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1140" cy="521942"/>
                    </a:xfrm>
                    <a:prstGeom prst="rect">
                      <a:avLst/>
                    </a:prstGeom>
                  </pic:spPr>
                </pic:pic>
              </a:graphicData>
            </a:graphic>
          </wp:inline>
        </w:drawing>
      </w:r>
    </w:p>
    <w:p w:rsidR="005E1F83" w:rsidRPr="001B6892" w:rsidRDefault="005E1F83" w:rsidP="00BB51F3">
      <w:pPr>
        <w:jc w:val="left"/>
        <w:rPr>
          <w:rFonts w:ascii="Profile-Regular" w:hAnsi="Profile-Regular"/>
          <w:sz w:val="24"/>
        </w:rPr>
      </w:pPr>
    </w:p>
    <w:p w:rsidR="00ED235D" w:rsidRPr="001B6892" w:rsidRDefault="00192DBD" w:rsidP="00BB51F3">
      <w:pPr>
        <w:jc w:val="left"/>
        <w:rPr>
          <w:rFonts w:ascii="Profile-Regular" w:hAnsi="Profile-Regular"/>
          <w:sz w:val="24"/>
        </w:rPr>
      </w:pPr>
      <w:r>
        <w:rPr>
          <w:rFonts w:ascii="Profile-Regular" w:hAnsi="Profile-Regular"/>
          <w:noProof/>
          <w:sz w:val="24"/>
          <w:lang w:val="en-US" w:eastAsia="en-US"/>
        </w:rPr>
        <mc:AlternateContent>
          <mc:Choice Requires="wpg">
            <w:drawing>
              <wp:anchor distT="0" distB="0" distL="114300" distR="114300" simplePos="0" relativeHeight="251662848" behindDoc="0" locked="0" layoutInCell="1" allowOverlap="1" wp14:anchorId="031CE47D" wp14:editId="06763CAC">
                <wp:simplePos x="0" y="0"/>
                <wp:positionH relativeFrom="margin">
                  <wp:align>right</wp:align>
                </wp:positionH>
                <wp:positionV relativeFrom="paragraph">
                  <wp:posOffset>9525</wp:posOffset>
                </wp:positionV>
                <wp:extent cx="2706370" cy="311785"/>
                <wp:effectExtent l="0" t="0" r="0" b="0"/>
                <wp:wrapNone/>
                <wp:docPr id="1" name="Gruppieren 1"/>
                <wp:cNvGraphicFramePr/>
                <a:graphic xmlns:a="http://schemas.openxmlformats.org/drawingml/2006/main">
                  <a:graphicData uri="http://schemas.microsoft.com/office/word/2010/wordprocessingGroup">
                    <wpg:wgp>
                      <wpg:cNvGrpSpPr/>
                      <wpg:grpSpPr>
                        <a:xfrm>
                          <a:off x="0" y="0"/>
                          <a:ext cx="2706370" cy="311785"/>
                          <a:chOff x="0" y="0"/>
                          <a:chExt cx="3371646" cy="388620"/>
                        </a:xfrm>
                      </wpg:grpSpPr>
                      <pic:pic xmlns:pic="http://schemas.openxmlformats.org/drawingml/2006/picture">
                        <pic:nvPicPr>
                          <pic:cNvPr id="15" name="Picture 2" descr="C:\Users\hc\SEEMOO\Dropbox\2013_projektantrag_loewe-nicer-scratchpad\__scratchpad-begehung\Vorlagen-NICER\Misc\Tud_logo.emf"/>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2355011" y="0"/>
                            <a:ext cx="1016635"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Grafik 17"/>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130060" y="0"/>
                            <a:ext cx="109347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2" descr="https://idw-online.de/de/newsimage?id=254707&amp;size=screen"/>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08380" cy="38862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310B9DB6" id="Gruppieren 1" o:spid="_x0000_s1026" style="position:absolute;margin-left:161.9pt;margin-top:.75pt;width:213.1pt;height:24.55pt;z-index:251662848;mso-position-horizontal:right;mso-position-horizontal-relative:margin;mso-width-relative:margin;mso-height-relative:margin" coordsize="33716,3886" o:gfxdata="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23550;width:10166;height:3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">
                  <v:imagedata r:id="rId15" o:title="Tud_logo"/>
                  <v:path arrowok="t"/>
                </v:shape>
                <v:shape id="Grafik 17" o:spid="_x0000_s1028" type="#_x0000_t75" style="position:absolute;left:11300;width:10935;height:3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">
                  <v:imagedata r:id="rId16" o:title=""/>
                  <v:path arrowok="t"/>
                </v:shape>
                <v:shape id="Picture 2" o:spid="_x0000_s1029" type="#_x0000_t75" alt="https://idw-online.de/de/newsimage?id=254707&amp;size=screen" style="position:absolute;width:10083;height:3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">
                  <v:imagedata r:id="rId17" o:title="newsimage?id=254707&amp;size=screen"/>
                  <v:path arrowok="t"/>
                </v:shape>
                <w10:wrap anchorx="margin"/>
              </v:group>
            </w:pict>
          </mc:Fallback>
        </mc:AlternateContent>
      </w:r>
    </w:p>
    <w:p w:rsidR="00ED235D" w:rsidRPr="001B6892" w:rsidRDefault="00ED235D" w:rsidP="00BB51F3">
      <w:pPr>
        <w:jc w:val="left"/>
        <w:rPr>
          <w:rFonts w:ascii="Profile-Regular" w:hAnsi="Profile-Regular"/>
          <w:sz w:val="24"/>
        </w:rPr>
      </w:pPr>
    </w:p>
    <w:p w:rsidR="00ED235D" w:rsidRPr="001B6892" w:rsidRDefault="00ED235D" w:rsidP="00BB51F3">
      <w:pPr>
        <w:jc w:val="left"/>
        <w:rPr>
          <w:rFonts w:ascii="Profile-Regular" w:hAnsi="Profile-Regular"/>
          <w:sz w:val="24"/>
        </w:rPr>
      </w:pPr>
    </w:p>
    <w:p w:rsidR="00ED235D" w:rsidRPr="001B6892" w:rsidRDefault="00ED235D" w:rsidP="00BB51F3">
      <w:pPr>
        <w:jc w:val="left"/>
        <w:rPr>
          <w:rFonts w:ascii="Profile-Regular" w:hAnsi="Profile-Regular"/>
          <w:sz w:val="24"/>
        </w:rPr>
      </w:pPr>
    </w:p>
    <w:p w:rsidR="00ED235D" w:rsidRPr="001B6892" w:rsidRDefault="00ED235D" w:rsidP="00BB51F3">
      <w:pPr>
        <w:jc w:val="left"/>
        <w:rPr>
          <w:rFonts w:ascii="Profile-Regular" w:hAnsi="Profile-Regular"/>
          <w:sz w:val="24"/>
        </w:rPr>
      </w:pPr>
    </w:p>
    <w:p w:rsidR="00ED235D" w:rsidRPr="001B6892" w:rsidRDefault="00ED235D" w:rsidP="00BB51F3">
      <w:pPr>
        <w:jc w:val="left"/>
        <w:rPr>
          <w:rFonts w:ascii="Profile-Regular" w:hAnsi="Profile-Regular"/>
          <w:sz w:val="24"/>
        </w:rPr>
      </w:pPr>
    </w:p>
    <w:p w:rsidR="00ED235D" w:rsidRPr="001B6892" w:rsidRDefault="00ED235D" w:rsidP="00BB51F3">
      <w:pPr>
        <w:jc w:val="left"/>
        <w:rPr>
          <w:rFonts w:ascii="Profile-Regular" w:hAnsi="Profile-Regular"/>
          <w:sz w:val="24"/>
        </w:rPr>
      </w:pPr>
    </w:p>
    <w:p w:rsidR="00ED235D" w:rsidRPr="001B6892" w:rsidRDefault="00ED235D" w:rsidP="00BB51F3">
      <w:pPr>
        <w:jc w:val="left"/>
        <w:rPr>
          <w:rFonts w:ascii="Profile-Regular" w:hAnsi="Profile-Regular"/>
          <w:sz w:val="24"/>
        </w:rPr>
      </w:pPr>
    </w:p>
    <w:p w:rsidR="00ED235D" w:rsidRPr="001B6892" w:rsidRDefault="00ED235D" w:rsidP="00BB51F3">
      <w:pPr>
        <w:jc w:val="left"/>
        <w:rPr>
          <w:rFonts w:ascii="Profile-Regular" w:hAnsi="Profile-Regular"/>
          <w:sz w:val="24"/>
        </w:rPr>
      </w:pPr>
    </w:p>
    <w:p w:rsidR="00ED235D" w:rsidRPr="001B6892" w:rsidRDefault="00ED235D" w:rsidP="00BB51F3">
      <w:pPr>
        <w:jc w:val="left"/>
        <w:rPr>
          <w:rFonts w:ascii="Profile-Regular" w:hAnsi="Profile-Regular"/>
          <w:sz w:val="24"/>
        </w:rPr>
      </w:pPr>
    </w:p>
    <w:p w:rsidR="00ED235D" w:rsidRPr="001B6892" w:rsidRDefault="00ED235D" w:rsidP="00BB51F3">
      <w:pPr>
        <w:jc w:val="left"/>
        <w:rPr>
          <w:rFonts w:ascii="Profile-Regular" w:hAnsi="Profile-Regular"/>
          <w:sz w:val="24"/>
        </w:rPr>
      </w:pPr>
    </w:p>
    <w:p w:rsidR="002A6456" w:rsidRPr="001B6892" w:rsidRDefault="002A6456" w:rsidP="00BB51F3">
      <w:pPr>
        <w:jc w:val="left"/>
        <w:rPr>
          <w:rFonts w:ascii="Profile-Regular" w:hAnsi="Profile-Regular"/>
          <w:sz w:val="24"/>
        </w:rPr>
      </w:pPr>
    </w:p>
    <w:p w:rsidR="00ED235D" w:rsidRPr="001B6892" w:rsidRDefault="00070E51" w:rsidP="00A50FAA">
      <w:pPr>
        <w:jc w:val="right"/>
        <w:rPr>
          <w:rFonts w:ascii="Profile-Regular" w:hAnsi="Profile-Regular"/>
          <w:sz w:val="24"/>
        </w:rPr>
      </w:pPr>
      <w:r>
        <w:rPr>
          <w:rFonts w:ascii="Profile-Regular" w:hAnsi="Profile-Regular"/>
          <w:noProof/>
          <w:sz w:val="24"/>
          <w:lang w:val="en-US" w:eastAsia="en-US"/>
        </w:rPr>
        <w:drawing>
          <wp:inline distT="0" distB="0" distL="0" distR="0">
            <wp:extent cx="2857500" cy="910458"/>
            <wp:effectExtent l="0" t="0" r="0" b="4445"/>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857500" cy="910458"/>
                    </a:xfrm>
                    <a:prstGeom prst="rect">
                      <a:avLst/>
                    </a:prstGeom>
                    <a:noFill/>
                    <a:ln>
                      <a:noFill/>
                    </a:ln>
                  </pic:spPr>
                </pic:pic>
              </a:graphicData>
            </a:graphic>
          </wp:inline>
        </w:drawing>
      </w:r>
    </w:p>
    <w:sectPr w:rsidR="00ED235D" w:rsidRPr="001B6892" w:rsidSect="00E52B5C">
      <w:headerReference w:type="even" r:id="rId19"/>
      <w:type w:val="continuous"/>
      <w:pgSz w:w="16838" w:h="11906" w:orient="landscape" w:code="9"/>
      <w:pgMar w:top="567" w:right="567" w:bottom="1616" w:left="567" w:header="709" w:footer="0" w:gutter="0"/>
      <w:cols w:num="3" w:space="1134" w:equalWidth="0">
        <w:col w:w="4366" w:space="1134"/>
        <w:col w:w="4536" w:space="1134"/>
        <w:col w:w="4534"/>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4792" w:rsidRDefault="007F4792">
      <w:r>
        <w:separator/>
      </w:r>
    </w:p>
  </w:endnote>
  <w:endnote w:type="continuationSeparator" w:id="0">
    <w:p w:rsidR="007F4792" w:rsidRDefault="007F4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file-Regular">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4792" w:rsidRDefault="007F4792">
      <w:r>
        <w:separator/>
      </w:r>
    </w:p>
  </w:footnote>
  <w:footnote w:type="continuationSeparator" w:id="0">
    <w:p w:rsidR="007F4792" w:rsidRDefault="007F47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68F7" w:rsidRDefault="00A968F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FAB0E45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D06A1BC6"/>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2AE29D4E"/>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D75EDF8A"/>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7B48FBE2"/>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892"/>
    <w:rsid w:val="00022CE1"/>
    <w:rsid w:val="00040753"/>
    <w:rsid w:val="00046FF0"/>
    <w:rsid w:val="00070E51"/>
    <w:rsid w:val="00084BCB"/>
    <w:rsid w:val="000A0699"/>
    <w:rsid w:val="000A42DD"/>
    <w:rsid w:val="000B2438"/>
    <w:rsid w:val="000C4C7F"/>
    <w:rsid w:val="000D3A8E"/>
    <w:rsid w:val="00120ABA"/>
    <w:rsid w:val="00143D33"/>
    <w:rsid w:val="00152D6C"/>
    <w:rsid w:val="001564F2"/>
    <w:rsid w:val="00163B5E"/>
    <w:rsid w:val="00192DBD"/>
    <w:rsid w:val="001A5B50"/>
    <w:rsid w:val="001B5B5B"/>
    <w:rsid w:val="001B6892"/>
    <w:rsid w:val="001C5E87"/>
    <w:rsid w:val="001C779C"/>
    <w:rsid w:val="001D0F49"/>
    <w:rsid w:val="00241102"/>
    <w:rsid w:val="002A6456"/>
    <w:rsid w:val="002B0EF3"/>
    <w:rsid w:val="002B711B"/>
    <w:rsid w:val="002C566C"/>
    <w:rsid w:val="002D4BF5"/>
    <w:rsid w:val="002F4EDF"/>
    <w:rsid w:val="00304C2A"/>
    <w:rsid w:val="00322D4D"/>
    <w:rsid w:val="00341144"/>
    <w:rsid w:val="00366CE3"/>
    <w:rsid w:val="0039426E"/>
    <w:rsid w:val="003A09B5"/>
    <w:rsid w:val="003C30BB"/>
    <w:rsid w:val="004175D0"/>
    <w:rsid w:val="004363CC"/>
    <w:rsid w:val="00473FCD"/>
    <w:rsid w:val="004758B3"/>
    <w:rsid w:val="00497941"/>
    <w:rsid w:val="004A0DA6"/>
    <w:rsid w:val="004B5309"/>
    <w:rsid w:val="004F3A1E"/>
    <w:rsid w:val="00556D1A"/>
    <w:rsid w:val="00570B7E"/>
    <w:rsid w:val="00575978"/>
    <w:rsid w:val="00576DCA"/>
    <w:rsid w:val="00577797"/>
    <w:rsid w:val="005D01D2"/>
    <w:rsid w:val="005E1857"/>
    <w:rsid w:val="005E1F83"/>
    <w:rsid w:val="005F4FEC"/>
    <w:rsid w:val="006118FF"/>
    <w:rsid w:val="00612315"/>
    <w:rsid w:val="00624795"/>
    <w:rsid w:val="006312AC"/>
    <w:rsid w:val="006449FA"/>
    <w:rsid w:val="006752E9"/>
    <w:rsid w:val="00691417"/>
    <w:rsid w:val="006973AE"/>
    <w:rsid w:val="006F5B7B"/>
    <w:rsid w:val="00704F2D"/>
    <w:rsid w:val="00785931"/>
    <w:rsid w:val="00794999"/>
    <w:rsid w:val="007E28FA"/>
    <w:rsid w:val="007F4792"/>
    <w:rsid w:val="0083526C"/>
    <w:rsid w:val="00855325"/>
    <w:rsid w:val="00876381"/>
    <w:rsid w:val="008C00B0"/>
    <w:rsid w:val="008D1288"/>
    <w:rsid w:val="008D33A4"/>
    <w:rsid w:val="008D3633"/>
    <w:rsid w:val="008E5CB5"/>
    <w:rsid w:val="008F5579"/>
    <w:rsid w:val="00907BEF"/>
    <w:rsid w:val="009A5E0C"/>
    <w:rsid w:val="009A7C1E"/>
    <w:rsid w:val="009B1850"/>
    <w:rsid w:val="009D1BCD"/>
    <w:rsid w:val="009F390D"/>
    <w:rsid w:val="009F70F1"/>
    <w:rsid w:val="00A1558A"/>
    <w:rsid w:val="00A16FEC"/>
    <w:rsid w:val="00A33C70"/>
    <w:rsid w:val="00A44141"/>
    <w:rsid w:val="00A50FAA"/>
    <w:rsid w:val="00A51277"/>
    <w:rsid w:val="00A71756"/>
    <w:rsid w:val="00A919F4"/>
    <w:rsid w:val="00A968F7"/>
    <w:rsid w:val="00AB7D64"/>
    <w:rsid w:val="00AD04E4"/>
    <w:rsid w:val="00AD7EE5"/>
    <w:rsid w:val="00AE186A"/>
    <w:rsid w:val="00B030AB"/>
    <w:rsid w:val="00B072DD"/>
    <w:rsid w:val="00B11F31"/>
    <w:rsid w:val="00B21264"/>
    <w:rsid w:val="00B412D9"/>
    <w:rsid w:val="00B50D3E"/>
    <w:rsid w:val="00B54ED5"/>
    <w:rsid w:val="00BA3FBC"/>
    <w:rsid w:val="00BB31CF"/>
    <w:rsid w:val="00BB51F3"/>
    <w:rsid w:val="00BC2EE6"/>
    <w:rsid w:val="00BC44EE"/>
    <w:rsid w:val="00C025C3"/>
    <w:rsid w:val="00C1292D"/>
    <w:rsid w:val="00C157B0"/>
    <w:rsid w:val="00C42824"/>
    <w:rsid w:val="00C81A4F"/>
    <w:rsid w:val="00C86EE7"/>
    <w:rsid w:val="00C916D3"/>
    <w:rsid w:val="00CA1406"/>
    <w:rsid w:val="00CA3D57"/>
    <w:rsid w:val="00CA4B20"/>
    <w:rsid w:val="00CD3D4C"/>
    <w:rsid w:val="00CD496E"/>
    <w:rsid w:val="00CE4A48"/>
    <w:rsid w:val="00D27F41"/>
    <w:rsid w:val="00D3478A"/>
    <w:rsid w:val="00D42E7B"/>
    <w:rsid w:val="00D66137"/>
    <w:rsid w:val="00D7474C"/>
    <w:rsid w:val="00D8494D"/>
    <w:rsid w:val="00D9079D"/>
    <w:rsid w:val="00DB26B2"/>
    <w:rsid w:val="00DB3F5E"/>
    <w:rsid w:val="00DE484D"/>
    <w:rsid w:val="00E10BAF"/>
    <w:rsid w:val="00E22B4C"/>
    <w:rsid w:val="00E41E4F"/>
    <w:rsid w:val="00E52B5C"/>
    <w:rsid w:val="00EB3ACE"/>
    <w:rsid w:val="00ED235D"/>
    <w:rsid w:val="00ED4F7C"/>
    <w:rsid w:val="00F04590"/>
    <w:rsid w:val="00F55426"/>
    <w:rsid w:val="00F706D7"/>
    <w:rsid w:val="00F71279"/>
    <w:rsid w:val="00F802DC"/>
    <w:rsid w:val="00FA69A3"/>
    <w:rsid w:val="00FB5823"/>
    <w:rsid w:val="00FE77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5CFB65"/>
  <w15:docId w15:val="{468F173F-CCFC-4AA1-9503-859F28777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A0699"/>
    <w:pPr>
      <w:jc w:val="both"/>
    </w:pPr>
    <w:rPr>
      <w:rFonts w:ascii="Arial" w:hAnsi="Arial"/>
      <w:szCs w:val="24"/>
    </w:rPr>
  </w:style>
  <w:style w:type="paragraph" w:styleId="berschrift1">
    <w:name w:val="heading 1"/>
    <w:aliases w:val="Überschrift 1 Titel 1"/>
    <w:basedOn w:val="Standard"/>
    <w:next w:val="Standard"/>
    <w:link w:val="berschrift1Zchn"/>
    <w:qFormat/>
    <w:rsid w:val="000A0699"/>
    <w:pPr>
      <w:keepNext/>
      <w:spacing w:before="120" w:after="60" w:line="520" w:lineRule="exact"/>
      <w:jc w:val="right"/>
      <w:outlineLvl w:val="0"/>
    </w:pPr>
    <w:rPr>
      <w:rFonts w:ascii="Profile-Regular" w:hAnsi="Profile-Regular" w:cs="Arial"/>
      <w:bCs/>
      <w:kern w:val="32"/>
      <w:sz w:val="48"/>
      <w:szCs w:val="32"/>
    </w:rPr>
  </w:style>
  <w:style w:type="paragraph" w:styleId="berschrift2">
    <w:name w:val="heading 2"/>
    <w:aliases w:val="Überschrift 2 Titel 2"/>
    <w:basedOn w:val="Standard"/>
    <w:next w:val="Standard"/>
    <w:link w:val="berschrift2Zchn"/>
    <w:qFormat/>
    <w:rsid w:val="000A0699"/>
    <w:pPr>
      <w:keepNext/>
      <w:spacing w:before="60" w:after="120" w:line="420" w:lineRule="exact"/>
      <w:jc w:val="right"/>
      <w:outlineLvl w:val="1"/>
    </w:pPr>
    <w:rPr>
      <w:rFonts w:ascii="Profile-Regular" w:hAnsi="Profile-Regular" w:cs="Arial"/>
      <w:bCs/>
      <w:iCs/>
      <w:sz w:val="28"/>
      <w:szCs w:val="28"/>
    </w:rPr>
  </w:style>
  <w:style w:type="character" w:default="1" w:styleId="Absatz-Standardschriftart">
    <w:name w:val="Default Paragraph Font"/>
    <w:uiPriority w:val="1"/>
    <w:semiHidden/>
    <w:unhideWhenUsed/>
    <w:rsid w:val="000A0699"/>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0A0699"/>
  </w:style>
  <w:style w:type="character" w:customStyle="1" w:styleId="berschrift1Zchn">
    <w:name w:val="Überschrift 1 Zchn"/>
    <w:aliases w:val="Überschrift 1 Titel 1 Zchn"/>
    <w:basedOn w:val="Absatz-Standardschriftart"/>
    <w:link w:val="berschrift1"/>
    <w:rsid w:val="000A0699"/>
    <w:rPr>
      <w:rFonts w:ascii="Profile-Regular" w:hAnsi="Profile-Regular" w:cs="Arial"/>
      <w:bCs/>
      <w:kern w:val="32"/>
      <w:sz w:val="48"/>
      <w:szCs w:val="32"/>
    </w:rPr>
  </w:style>
  <w:style w:type="paragraph" w:customStyle="1" w:styleId="Inline-Titel">
    <w:name w:val="Inline-Titel"/>
    <w:basedOn w:val="berschrift2"/>
    <w:link w:val="Inline-TitelZchn"/>
    <w:rsid w:val="000A0699"/>
    <w:pPr>
      <w:spacing w:before="0"/>
      <w:jc w:val="left"/>
    </w:pPr>
  </w:style>
  <w:style w:type="character" w:customStyle="1" w:styleId="Inline-TitelZchn">
    <w:name w:val="Inline-Titel Zchn"/>
    <w:basedOn w:val="berschrift2Zchn"/>
    <w:link w:val="Inline-Titel"/>
    <w:rsid w:val="000A0699"/>
    <w:rPr>
      <w:rFonts w:ascii="Profile-Regular" w:hAnsi="Profile-Regular" w:cs="Arial"/>
      <w:bCs/>
      <w:iCs/>
      <w:sz w:val="28"/>
      <w:szCs w:val="28"/>
    </w:rPr>
  </w:style>
  <w:style w:type="paragraph" w:customStyle="1" w:styleId="Fachbereich">
    <w:name w:val="Fachbereich"/>
    <w:basedOn w:val="berschrift2"/>
    <w:link w:val="FachbereichZchnZchn"/>
    <w:autoRedefine/>
    <w:rsid w:val="000A0699"/>
    <w:pPr>
      <w:spacing w:before="0" w:after="0" w:line="240" w:lineRule="auto"/>
      <w:jc w:val="center"/>
    </w:pPr>
    <w:rPr>
      <w:sz w:val="24"/>
      <w:szCs w:val="24"/>
    </w:rPr>
  </w:style>
  <w:style w:type="character" w:customStyle="1" w:styleId="berschrift2Zchn">
    <w:name w:val="Überschrift 2 Zchn"/>
    <w:aliases w:val="Überschrift 2 Titel 2 Zchn"/>
    <w:basedOn w:val="Absatz-Standardschriftart"/>
    <w:link w:val="berschrift2"/>
    <w:rsid w:val="000A0699"/>
    <w:rPr>
      <w:rFonts w:ascii="Profile-Regular" w:hAnsi="Profile-Regular" w:cs="Arial"/>
      <w:bCs/>
      <w:iCs/>
      <w:sz w:val="28"/>
      <w:szCs w:val="28"/>
    </w:rPr>
  </w:style>
  <w:style w:type="character" w:customStyle="1" w:styleId="FachbereichZchnZchn">
    <w:name w:val="Fachbereich Zchn Zchn"/>
    <w:basedOn w:val="berschrift2Zchn"/>
    <w:link w:val="Fachbereich"/>
    <w:rsid w:val="000A0699"/>
    <w:rPr>
      <w:rFonts w:ascii="Profile-Regular" w:hAnsi="Profile-Regular" w:cs="Arial"/>
      <w:bCs/>
      <w:iCs/>
      <w:sz w:val="24"/>
      <w:szCs w:val="24"/>
    </w:rPr>
  </w:style>
  <w:style w:type="paragraph" w:styleId="Sprechblasentext">
    <w:name w:val="Balloon Text"/>
    <w:basedOn w:val="Standard"/>
    <w:link w:val="SprechblasentextZchn"/>
    <w:rsid w:val="000A0699"/>
    <w:rPr>
      <w:rFonts w:ascii="Tahoma" w:hAnsi="Tahoma" w:cs="Tahoma"/>
      <w:sz w:val="16"/>
      <w:szCs w:val="16"/>
    </w:rPr>
  </w:style>
  <w:style w:type="character" w:customStyle="1" w:styleId="SprechblasentextZchn">
    <w:name w:val="Sprechblasentext Zchn"/>
    <w:basedOn w:val="Absatz-Standardschriftart"/>
    <w:link w:val="Sprechblasentext"/>
    <w:rsid w:val="000A0699"/>
    <w:rPr>
      <w:rFonts w:ascii="Tahoma" w:hAnsi="Tahoma" w:cs="Tahoma"/>
      <w:sz w:val="16"/>
      <w:szCs w:val="16"/>
    </w:rPr>
  </w:style>
  <w:style w:type="character" w:styleId="Hyperlink">
    <w:name w:val="Hyperlink"/>
    <w:basedOn w:val="Absatz-Standardschriftart"/>
    <w:unhideWhenUsed/>
    <w:rsid w:val="00A16FEC"/>
    <w:rPr>
      <w:color w:val="0000FF" w:themeColor="hyperlink"/>
      <w:u w:val="single"/>
    </w:rPr>
  </w:style>
  <w:style w:type="paragraph" w:styleId="Beschriftung">
    <w:name w:val="caption"/>
    <w:basedOn w:val="Standard"/>
    <w:next w:val="Standard"/>
    <w:unhideWhenUsed/>
    <w:qFormat/>
    <w:rsid w:val="004175D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auss\permanent\prj\natur40\infobrosch&#252;re%202018-08\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FFD0E-3E7C-45A7-8EF6-E42D795CA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vorlage.dotx</Template>
  <TotalTime>0</TotalTime>
  <Pages>2</Pages>
  <Words>664</Words>
  <Characters>3791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A4 Wickelfalz</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A4 Wickelfalz</dc:title>
  <dc:subject/>
  <dc:creator>Windows User</dc:creator>
  <cp:keywords/>
  <dc:description/>
  <cp:lastModifiedBy>Thomas Nauss</cp:lastModifiedBy>
  <cp:revision>31</cp:revision>
  <cp:lastPrinted>2012-08-30T10:02:00Z</cp:lastPrinted>
  <dcterms:created xsi:type="dcterms:W3CDTF">2018-08-14T15:25:00Z</dcterms:created>
  <dcterms:modified xsi:type="dcterms:W3CDTF">2018-08-28T04:51:00Z</dcterms:modified>
</cp:coreProperties>
</file>